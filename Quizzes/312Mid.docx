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CD1" w:rsidRPr="00551CD1" w:rsidRDefault="00551CD1" w:rsidP="00551CD1">
      <w:pPr>
        <w:rPr>
          <w:rFonts w:ascii="Gentium Plus" w:hAnsi="Gentium Plus" w:cs="Gentium Plus"/>
          <w:b/>
          <w:sz w:val="28"/>
          <w:u w:val="single"/>
        </w:rPr>
      </w:pPr>
      <w:r w:rsidRPr="00551CD1">
        <w:rPr>
          <w:rFonts w:ascii="Gentium Plus" w:hAnsi="Gentium Plus" w:cs="Gentium Plus"/>
          <w:b/>
          <w:sz w:val="28"/>
          <w:u w:val="single"/>
        </w:rPr>
        <w:t xml:space="preserve">BUS312 Sample </w:t>
      </w:r>
      <w:proofErr w:type="spellStart"/>
      <w:r w:rsidRPr="00551CD1">
        <w:rPr>
          <w:rFonts w:ascii="Gentium Plus" w:hAnsi="Gentium Plus" w:cs="Gentium Plus"/>
          <w:b/>
          <w:sz w:val="28"/>
          <w:u w:val="single"/>
        </w:rPr>
        <w:t>mid term</w:t>
      </w:r>
      <w:proofErr w:type="spellEnd"/>
      <w:r w:rsidRPr="00551CD1">
        <w:rPr>
          <w:rFonts w:ascii="Gentium Plus" w:hAnsi="Gentium Plus" w:cs="Gentium Plus"/>
          <w:b/>
          <w:sz w:val="28"/>
          <w:u w:val="single"/>
        </w:rPr>
        <w:t xml:space="preserve"> exam</w:t>
      </w:r>
    </w:p>
    <w:p w:rsidR="00551CD1" w:rsidRPr="00551CD1" w:rsidRDefault="00551CD1" w:rsidP="00551CD1">
      <w:pPr>
        <w:rPr>
          <w:rFonts w:ascii="Gentium Plus" w:hAnsi="Gentium Plus" w:cs="Gentium Plus"/>
        </w:rPr>
      </w:pPr>
    </w:p>
    <w:p w:rsidR="00551CD1" w:rsidRPr="00551CD1" w:rsidRDefault="00551CD1" w:rsidP="00551CD1">
      <w:pPr>
        <w:rPr>
          <w:rFonts w:ascii="Gentium Plus" w:hAnsi="Gentium Plus" w:cs="Gentium Plus"/>
          <w:b/>
          <w:u w:val="single"/>
        </w:rPr>
      </w:pPr>
      <w:r w:rsidRPr="00551CD1">
        <w:rPr>
          <w:rFonts w:ascii="Gentium Plus" w:hAnsi="Gentium Plus" w:cs="Gentium Plus"/>
          <w:b/>
          <w:u w:val="single"/>
        </w:rPr>
        <w:t>Question #1 **</w:t>
      </w:r>
      <w:r w:rsidRPr="00551CD1">
        <w:rPr>
          <w:rFonts w:ascii="Gentium Plus" w:hAnsi="Gentium Plus" w:cs="Gentium Plus"/>
          <w:b/>
        </w:rPr>
        <w:tab/>
      </w:r>
      <w:r w:rsidRPr="00551CD1">
        <w:rPr>
          <w:rFonts w:ascii="Gentium Plus" w:hAnsi="Gentium Plus" w:cs="Gentium Plus"/>
          <w:b/>
        </w:rPr>
        <w:tab/>
      </w:r>
      <w:r w:rsidRPr="00551CD1">
        <w:rPr>
          <w:rFonts w:ascii="Gentium Plus" w:hAnsi="Gentium Plus" w:cs="Gentium Plus"/>
          <w:b/>
        </w:rPr>
        <w:tab/>
      </w:r>
      <w:r w:rsidRPr="00551CD1">
        <w:rPr>
          <w:rFonts w:ascii="Gentium Plus" w:hAnsi="Gentium Plus" w:cs="Gentium Plus"/>
          <w:b/>
        </w:rPr>
        <w:tab/>
      </w:r>
      <w:r w:rsidRPr="00551CD1">
        <w:rPr>
          <w:rFonts w:ascii="Gentium Plus" w:hAnsi="Gentium Plus" w:cs="Gentium Plus"/>
          <w:b/>
        </w:rPr>
        <w:tab/>
      </w:r>
      <w:r w:rsidRPr="00551CD1">
        <w:rPr>
          <w:rFonts w:ascii="Gentium Plus" w:hAnsi="Gentium Plus" w:cs="Gentium Plus"/>
          <w:b/>
        </w:rPr>
        <w:tab/>
      </w:r>
      <w:r w:rsidRPr="00551CD1">
        <w:rPr>
          <w:rFonts w:ascii="Gentium Plus" w:hAnsi="Gentium Plus" w:cs="Gentium Plus"/>
          <w:b/>
        </w:rPr>
        <w:tab/>
      </w:r>
      <w:r w:rsidRPr="00551CD1">
        <w:rPr>
          <w:rFonts w:ascii="Gentium Plus" w:hAnsi="Gentium Plus" w:cs="Gentium Plus"/>
          <w:b/>
        </w:rPr>
        <w:tab/>
      </w:r>
      <w:r w:rsidRPr="00551CD1">
        <w:rPr>
          <w:rFonts w:ascii="Gentium Plus" w:hAnsi="Gentium Plus" w:cs="Gentium Plus"/>
          <w:b/>
        </w:rPr>
        <w:tab/>
        <w:t>[9]</w:t>
      </w:r>
    </w:p>
    <w:p w:rsidR="00551CD1" w:rsidRPr="00551CD1" w:rsidRDefault="00551CD1" w:rsidP="00551CD1">
      <w:pPr>
        <w:rPr>
          <w:rFonts w:ascii="Gentium Plus" w:hAnsi="Gentium Plus" w:cs="Gentium Plus"/>
        </w:rPr>
      </w:pPr>
      <w:r w:rsidRPr="00551CD1">
        <w:rPr>
          <w:rFonts w:ascii="Gentium Plus" w:hAnsi="Gentium Plus" w:cs="Gentium Plus"/>
        </w:rPr>
        <w:t xml:space="preserve">ABC Corp’s accountant has drawn up the books to calculate the taxable income. As she is about to mail the </w:t>
      </w:r>
      <w:proofErr w:type="spellStart"/>
      <w:r w:rsidRPr="00551CD1">
        <w:rPr>
          <w:rFonts w:ascii="Gentium Plus" w:hAnsi="Gentium Plus" w:cs="Gentium Plus"/>
        </w:rPr>
        <w:t>cheque</w:t>
      </w:r>
      <w:proofErr w:type="spellEnd"/>
      <w:r w:rsidRPr="00551CD1">
        <w:rPr>
          <w:rFonts w:ascii="Gentium Plus" w:hAnsi="Gentium Plus" w:cs="Gentium Plus"/>
        </w:rPr>
        <w:t xml:space="preserve"> to the tax man she </w:t>
      </w:r>
      <w:proofErr w:type="spellStart"/>
      <w:r w:rsidRPr="00551CD1">
        <w:rPr>
          <w:rFonts w:ascii="Gentium Plus" w:hAnsi="Gentium Plus" w:cs="Gentium Plus"/>
        </w:rPr>
        <w:t>realises</w:t>
      </w:r>
      <w:proofErr w:type="spellEnd"/>
      <w:r w:rsidRPr="00551CD1">
        <w:rPr>
          <w:rFonts w:ascii="Gentium Plus" w:hAnsi="Gentium Plus" w:cs="Gentium Plus"/>
        </w:rPr>
        <w:t xml:space="preserve"> that she forgot all about the CCA and recaptured CCA of asset class X.</w:t>
      </w:r>
    </w:p>
    <w:p w:rsidR="00551CD1" w:rsidRPr="00551CD1" w:rsidRDefault="00551CD1" w:rsidP="00551CD1">
      <w:pPr>
        <w:rPr>
          <w:rFonts w:ascii="Gentium Plus" w:hAnsi="Gentium Plus" w:cs="Gentium Plus"/>
        </w:rPr>
      </w:pPr>
    </w:p>
    <w:p w:rsidR="00551CD1" w:rsidRPr="00551CD1" w:rsidRDefault="00551CD1" w:rsidP="00551CD1">
      <w:pPr>
        <w:rPr>
          <w:rFonts w:ascii="Gentium Plus" w:hAnsi="Gentium Plus" w:cs="Gentium Plus"/>
        </w:rPr>
      </w:pPr>
      <w:r w:rsidRPr="00551CD1">
        <w:rPr>
          <w:rFonts w:ascii="Gentium Plus" w:hAnsi="Gentium Plus" w:cs="Gentium Plus"/>
        </w:rPr>
        <w:t xml:space="preserve">The details of the asset class are as follows - the CCA rate is </w:t>
      </w:r>
      <w:r w:rsidRPr="00551CD1">
        <w:rPr>
          <w:rFonts w:ascii="Gentium Plus" w:hAnsi="Gentium Plus" w:cs="Gentium Plus"/>
          <w:b/>
        </w:rPr>
        <w:t>20%</w:t>
      </w:r>
      <w:r w:rsidRPr="00551CD1">
        <w:rPr>
          <w:rFonts w:ascii="Gentium Plus" w:hAnsi="Gentium Plus" w:cs="Gentium Plus"/>
        </w:rPr>
        <w:t xml:space="preserve"> and the starting UCC was </w:t>
      </w:r>
      <w:r w:rsidRPr="00551CD1">
        <w:rPr>
          <w:rFonts w:ascii="Gentium Plus" w:hAnsi="Gentium Plus" w:cs="Gentium Plus"/>
          <w:b/>
        </w:rPr>
        <w:t>$100,000</w:t>
      </w:r>
      <w:r w:rsidRPr="00551CD1">
        <w:rPr>
          <w:rFonts w:ascii="Gentium Plus" w:hAnsi="Gentium Plus" w:cs="Gentium Plus"/>
        </w:rPr>
        <w:t xml:space="preserve">. Net acquisitions during the year amounted to </w:t>
      </w:r>
      <w:r w:rsidRPr="00551CD1">
        <w:rPr>
          <w:rFonts w:ascii="Gentium Plus" w:hAnsi="Gentium Plus" w:cs="Gentium Plus"/>
          <w:b/>
        </w:rPr>
        <w:t>$10,000</w:t>
      </w:r>
      <w:r w:rsidRPr="00551CD1">
        <w:rPr>
          <w:rFonts w:ascii="Gentium Plus" w:hAnsi="Gentium Plus" w:cs="Gentium Plus"/>
        </w:rPr>
        <w:t xml:space="preserve">. This was made up of several acquisitions and a single disposal of an item that was originally purchased for </w:t>
      </w:r>
      <w:r w:rsidRPr="00551CD1">
        <w:rPr>
          <w:rFonts w:ascii="Gentium Plus" w:hAnsi="Gentium Plus" w:cs="Gentium Plus"/>
          <w:b/>
        </w:rPr>
        <w:t>$15,000</w:t>
      </w:r>
      <w:r w:rsidRPr="00551CD1">
        <w:rPr>
          <w:rFonts w:ascii="Gentium Plus" w:hAnsi="Gentium Plus" w:cs="Gentium Plus"/>
        </w:rPr>
        <w:t xml:space="preserve">. ABC Corp’s tax rate is </w:t>
      </w:r>
      <w:r w:rsidRPr="00551CD1">
        <w:rPr>
          <w:rFonts w:ascii="Gentium Plus" w:hAnsi="Gentium Plus" w:cs="Gentium Plus"/>
          <w:b/>
        </w:rPr>
        <w:t>40%.</w:t>
      </w:r>
      <w:r w:rsidRPr="00551CD1">
        <w:rPr>
          <w:rFonts w:ascii="Gentium Plus" w:hAnsi="Gentium Plus" w:cs="Gentium Plus"/>
        </w:rPr>
        <w:t xml:space="preserve"> When she recalculated the tax to be paid she found that it had not changed (and that she did not have to tear up the old </w:t>
      </w:r>
      <w:proofErr w:type="spellStart"/>
      <w:r w:rsidRPr="00551CD1">
        <w:rPr>
          <w:rFonts w:ascii="Gentium Plus" w:hAnsi="Gentium Plus" w:cs="Gentium Plus"/>
        </w:rPr>
        <w:t>cheque</w:t>
      </w:r>
      <w:proofErr w:type="spellEnd"/>
      <w:r w:rsidRPr="00551CD1">
        <w:rPr>
          <w:rFonts w:ascii="Gentium Plus" w:hAnsi="Gentium Plus" w:cs="Gentium Plus"/>
        </w:rPr>
        <w:t xml:space="preserve"> and write another).</w:t>
      </w:r>
    </w:p>
    <w:p w:rsidR="00551CD1" w:rsidRPr="00551CD1" w:rsidRDefault="00551CD1" w:rsidP="00551CD1">
      <w:pPr>
        <w:rPr>
          <w:rFonts w:ascii="Gentium Plus" w:hAnsi="Gentium Plus" w:cs="Gentium Plus"/>
        </w:rPr>
      </w:pPr>
    </w:p>
    <w:p w:rsidR="00551CD1" w:rsidRPr="00551CD1" w:rsidRDefault="00551CD1" w:rsidP="00551CD1">
      <w:pPr>
        <w:rPr>
          <w:rFonts w:ascii="Gentium Plus" w:hAnsi="Gentium Plus" w:cs="Gentium Plus"/>
        </w:rPr>
      </w:pPr>
      <w:r w:rsidRPr="00551CD1">
        <w:rPr>
          <w:rFonts w:ascii="Gentium Plus" w:hAnsi="Gentium Plus" w:cs="Gentium Plus"/>
        </w:rPr>
        <w:t xml:space="preserve">What was the selling price of the asset that was sold? </w:t>
      </w:r>
    </w:p>
    <w:p w:rsidR="00551CD1" w:rsidRPr="00551CD1" w:rsidRDefault="00551CD1" w:rsidP="00551CD1">
      <w:pPr>
        <w:rPr>
          <w:rFonts w:ascii="Gentium Plus" w:hAnsi="Gentium Plus" w:cs="Gentium Plus"/>
        </w:rPr>
      </w:pPr>
    </w:p>
    <w:p w:rsidR="00551CD1" w:rsidRPr="00551CD1" w:rsidRDefault="00551CD1" w:rsidP="00551CD1">
      <w:pPr>
        <w:rPr>
          <w:rFonts w:ascii="Gentium Plus" w:hAnsi="Gentium Plus" w:cs="Gentium Plus"/>
        </w:rPr>
      </w:pPr>
      <w:r w:rsidRPr="00551CD1">
        <w:rPr>
          <w:rFonts w:ascii="Gentium Plus" w:hAnsi="Gentium Plus" w:cs="Gentium Plus"/>
          <w:b/>
          <w:u w:val="single"/>
        </w:rPr>
        <w:t>Question #2</w:t>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b/>
        </w:rPr>
        <w:t>[10]</w:t>
      </w:r>
    </w:p>
    <w:p w:rsidR="00551CD1" w:rsidRPr="00551CD1" w:rsidRDefault="00551CD1" w:rsidP="00551CD1">
      <w:pPr>
        <w:rPr>
          <w:rFonts w:ascii="Gentium Plus" w:hAnsi="Gentium Plus" w:cs="Gentium Plus"/>
        </w:rPr>
      </w:pPr>
    </w:p>
    <w:p w:rsidR="00551CD1" w:rsidRPr="00551CD1" w:rsidRDefault="00551CD1" w:rsidP="00551CD1">
      <w:pPr>
        <w:rPr>
          <w:rFonts w:ascii="Gentium Plus" w:hAnsi="Gentium Plus" w:cs="Gentium Plus"/>
        </w:rPr>
      </w:pPr>
      <w:proofErr w:type="spellStart"/>
      <w:r w:rsidRPr="00551CD1">
        <w:rPr>
          <w:rFonts w:ascii="Gentium Plus" w:hAnsi="Gentium Plus" w:cs="Gentium Plus"/>
        </w:rPr>
        <w:t>Wojtek</w:t>
      </w:r>
      <w:proofErr w:type="spellEnd"/>
      <w:r w:rsidRPr="00551CD1">
        <w:rPr>
          <w:rFonts w:ascii="Gentium Plus" w:hAnsi="Gentium Plus" w:cs="Gentium Plus"/>
        </w:rPr>
        <w:t xml:space="preserve"> </w:t>
      </w:r>
      <w:proofErr w:type="spellStart"/>
      <w:r w:rsidRPr="00551CD1">
        <w:rPr>
          <w:rFonts w:ascii="Gentium Plus" w:hAnsi="Gentium Plus" w:cs="Gentium Plus"/>
        </w:rPr>
        <w:t>Przybywowiec</w:t>
      </w:r>
      <w:proofErr w:type="spellEnd"/>
      <w:r w:rsidRPr="00551CD1">
        <w:rPr>
          <w:rFonts w:ascii="Gentium Plus" w:hAnsi="Gentium Plus" w:cs="Gentium Plus"/>
        </w:rPr>
        <w:t>, the financial manager of Floor Polish Supplies Corp (FPSC) has drawn up a projected income statement and balance sheet for the next year. He approaches the CEO and expresses his concern that, due to planned expansions, FPSC will run out of cash next year and that the banks will not lend any more money to FPSC.</w:t>
      </w:r>
    </w:p>
    <w:p w:rsidR="00551CD1" w:rsidRPr="00551CD1" w:rsidRDefault="00551CD1" w:rsidP="00551CD1">
      <w:pPr>
        <w:rPr>
          <w:rFonts w:ascii="Gentium Plus" w:hAnsi="Gentium Plus" w:cs="Gentium Plus"/>
        </w:rPr>
      </w:pPr>
    </w:p>
    <w:p w:rsidR="00551CD1" w:rsidRPr="00551CD1" w:rsidRDefault="00551CD1" w:rsidP="00551CD1">
      <w:pPr>
        <w:rPr>
          <w:rFonts w:ascii="Gentium Plus" w:hAnsi="Gentium Plus" w:cs="Gentium Plus"/>
        </w:rPr>
      </w:pPr>
      <w:r w:rsidRPr="00551CD1">
        <w:rPr>
          <w:rFonts w:ascii="Gentium Plus" w:hAnsi="Gentium Plus" w:cs="Gentium Plus"/>
        </w:rPr>
        <w:t>The CEO thinks for a while and says, “Wait a bit. In your projected statements we intend selling one of our vehicles for $22,000, originally purchased for $35,000. What I suggest, is that we sell the vehicle for much less. This will lower the amount of taxes. If I look at these figures, I can see that the amount of taxes that we save will cover the cash shortfall that you had projected. That is the course of action that we should follow.”</w:t>
      </w:r>
    </w:p>
    <w:p w:rsidR="00551CD1" w:rsidRPr="00551CD1" w:rsidRDefault="00551CD1" w:rsidP="00551CD1">
      <w:pPr>
        <w:rPr>
          <w:rFonts w:ascii="Gentium Plus" w:hAnsi="Gentium Plus" w:cs="Gentium Plus"/>
        </w:rPr>
      </w:pPr>
    </w:p>
    <w:p w:rsidR="00551CD1" w:rsidRPr="00551CD1" w:rsidRDefault="00551CD1" w:rsidP="00551CD1">
      <w:pPr>
        <w:rPr>
          <w:rFonts w:ascii="Gentium Plus" w:hAnsi="Gentium Plus" w:cs="Gentium Plus"/>
        </w:rPr>
      </w:pPr>
      <w:r w:rsidRPr="00551CD1">
        <w:rPr>
          <w:rFonts w:ascii="Gentium Plus" w:hAnsi="Gentium Plus" w:cs="Gentium Plus"/>
        </w:rPr>
        <w:t>Explain what the CEO means? What are your comments on the validity and wisdom of this course of action?</w:t>
      </w:r>
    </w:p>
    <w:p w:rsidR="00551CD1" w:rsidRPr="00551CD1" w:rsidRDefault="00551CD1" w:rsidP="00551CD1">
      <w:pPr>
        <w:rPr>
          <w:rFonts w:ascii="Gentium Plus" w:hAnsi="Gentium Plus" w:cs="Gentium Plus"/>
        </w:rPr>
      </w:pPr>
    </w:p>
    <w:p w:rsidR="00551CD1" w:rsidRPr="00551CD1" w:rsidRDefault="00551CD1" w:rsidP="00551CD1">
      <w:pPr>
        <w:rPr>
          <w:rFonts w:ascii="Gentium Plus" w:hAnsi="Gentium Plus" w:cs="Gentium Plus"/>
        </w:rPr>
      </w:pPr>
      <w:r w:rsidRPr="00551CD1">
        <w:rPr>
          <w:rFonts w:ascii="Gentium Plus" w:hAnsi="Gentium Plus" w:cs="Gentium Plus"/>
          <w:b/>
          <w:u w:val="single"/>
        </w:rPr>
        <w:t>Question #3</w:t>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b/>
        </w:rPr>
        <w:t>[8]</w:t>
      </w:r>
    </w:p>
    <w:p w:rsidR="00551CD1" w:rsidRPr="00551CD1" w:rsidRDefault="00551CD1" w:rsidP="00551CD1">
      <w:pPr>
        <w:rPr>
          <w:rFonts w:ascii="Gentium Plus" w:hAnsi="Gentium Plus" w:cs="Gentium Plus"/>
        </w:rPr>
      </w:pPr>
    </w:p>
    <w:p w:rsidR="00551CD1" w:rsidRPr="00551CD1" w:rsidRDefault="00551CD1" w:rsidP="00551CD1">
      <w:pPr>
        <w:rPr>
          <w:rFonts w:ascii="Gentium Plus" w:hAnsi="Gentium Plus" w:cs="Gentium Plus"/>
        </w:rPr>
      </w:pPr>
      <w:r w:rsidRPr="00551CD1">
        <w:rPr>
          <w:rFonts w:ascii="Gentium Plus" w:hAnsi="Gentium Plus" w:cs="Gentium Plus"/>
        </w:rPr>
        <w:t xml:space="preserve">XYZ Corp buys and sells clothing. It has current assets of </w:t>
      </w:r>
      <w:r w:rsidRPr="00551CD1">
        <w:rPr>
          <w:rFonts w:ascii="Gentium Plus" w:hAnsi="Gentium Plus" w:cs="Gentium Plus"/>
          <w:b/>
        </w:rPr>
        <w:t>200</w:t>
      </w:r>
      <w:r w:rsidRPr="00551CD1">
        <w:rPr>
          <w:rFonts w:ascii="Gentium Plus" w:hAnsi="Gentium Plus" w:cs="Gentium Plus"/>
        </w:rPr>
        <w:t xml:space="preserve">, a current ratio of </w:t>
      </w:r>
      <w:r w:rsidRPr="00551CD1">
        <w:rPr>
          <w:rFonts w:ascii="Gentium Plus" w:hAnsi="Gentium Plus" w:cs="Gentium Plus"/>
          <w:b/>
        </w:rPr>
        <w:t>1.25</w:t>
      </w:r>
      <w:r w:rsidRPr="00551CD1">
        <w:rPr>
          <w:rFonts w:ascii="Gentium Plus" w:hAnsi="Gentium Plus" w:cs="Gentium Plus"/>
        </w:rPr>
        <w:t xml:space="preserve">, and COGS is </w:t>
      </w:r>
      <w:r w:rsidRPr="00551CD1">
        <w:rPr>
          <w:rFonts w:ascii="Gentium Plus" w:hAnsi="Gentium Plus" w:cs="Gentium Plus"/>
          <w:b/>
        </w:rPr>
        <w:t>75%</w:t>
      </w:r>
      <w:r w:rsidRPr="00551CD1">
        <w:rPr>
          <w:rFonts w:ascii="Gentium Plus" w:hAnsi="Gentium Plus" w:cs="Gentium Plus"/>
        </w:rPr>
        <w:t xml:space="preserve"> of sales. What is the new current ratio after each of the following transactions? View each independently, e.g. look at (b) ignoring any effects from (a) etc.</w:t>
      </w:r>
    </w:p>
    <w:p w:rsidR="00551CD1" w:rsidRPr="00551CD1" w:rsidRDefault="00551CD1" w:rsidP="00551CD1">
      <w:pPr>
        <w:rPr>
          <w:rFonts w:ascii="Gentium Plus" w:hAnsi="Gentium Plus" w:cs="Gentium Plus"/>
        </w:rPr>
      </w:pPr>
    </w:p>
    <w:p w:rsidR="00551CD1" w:rsidRPr="00551CD1" w:rsidRDefault="00551CD1" w:rsidP="00551CD1">
      <w:pPr>
        <w:numPr>
          <w:ilvl w:val="0"/>
          <w:numId w:val="1"/>
        </w:numPr>
        <w:rPr>
          <w:rFonts w:ascii="Gentium Plus" w:hAnsi="Gentium Plus" w:cs="Gentium Plus"/>
        </w:rPr>
      </w:pPr>
      <w:r w:rsidRPr="00551CD1">
        <w:rPr>
          <w:rFonts w:ascii="Gentium Plus" w:hAnsi="Gentium Plus" w:cs="Gentium Plus"/>
        </w:rPr>
        <w:t>Sold office furniture, originally costing $95, for $50.</w:t>
      </w:r>
    </w:p>
    <w:p w:rsidR="00551CD1" w:rsidRPr="00551CD1" w:rsidRDefault="00551CD1" w:rsidP="00551CD1">
      <w:pPr>
        <w:numPr>
          <w:ilvl w:val="0"/>
          <w:numId w:val="1"/>
        </w:numPr>
        <w:rPr>
          <w:rFonts w:ascii="Gentium Plus" w:hAnsi="Gentium Plus" w:cs="Gentium Plus"/>
        </w:rPr>
      </w:pPr>
      <w:r w:rsidRPr="00551CD1">
        <w:rPr>
          <w:rFonts w:ascii="Gentium Plus" w:hAnsi="Gentium Plus" w:cs="Gentium Plus"/>
        </w:rPr>
        <w:t>Sell trade goods (clothing) for $50. Half is sold for cash, and the balance is sold on credit.</w:t>
      </w:r>
    </w:p>
    <w:p w:rsidR="00551CD1" w:rsidRPr="00551CD1" w:rsidRDefault="00551CD1" w:rsidP="00551CD1">
      <w:pPr>
        <w:numPr>
          <w:ilvl w:val="0"/>
          <w:numId w:val="1"/>
        </w:numPr>
        <w:rPr>
          <w:rFonts w:ascii="Gentium Plus" w:hAnsi="Gentium Plus" w:cs="Gentium Plus"/>
        </w:rPr>
      </w:pPr>
      <w:r w:rsidRPr="00551CD1">
        <w:rPr>
          <w:rFonts w:ascii="Gentium Plus" w:hAnsi="Gentium Plus" w:cs="Gentium Plus"/>
        </w:rPr>
        <w:t xml:space="preserve">Send a </w:t>
      </w:r>
      <w:proofErr w:type="spellStart"/>
      <w:r w:rsidRPr="00551CD1">
        <w:rPr>
          <w:rFonts w:ascii="Gentium Plus" w:hAnsi="Gentium Plus" w:cs="Gentium Plus"/>
        </w:rPr>
        <w:t>cheque</w:t>
      </w:r>
      <w:proofErr w:type="spellEnd"/>
      <w:r w:rsidRPr="00551CD1">
        <w:rPr>
          <w:rFonts w:ascii="Gentium Plus" w:hAnsi="Gentium Plus" w:cs="Gentium Plus"/>
        </w:rPr>
        <w:t xml:space="preserve"> to a supplier of trade goods (clothing) for $50, to settle for goods purchased 30 days ago.</w:t>
      </w:r>
    </w:p>
    <w:p w:rsidR="00551CD1" w:rsidRPr="00551CD1" w:rsidRDefault="00551CD1" w:rsidP="00551CD1">
      <w:pPr>
        <w:numPr>
          <w:ilvl w:val="0"/>
          <w:numId w:val="1"/>
        </w:numPr>
        <w:rPr>
          <w:rFonts w:ascii="Gentium Plus" w:hAnsi="Gentium Plus" w:cs="Gentium Plus"/>
        </w:rPr>
      </w:pPr>
      <w:r w:rsidRPr="00551CD1">
        <w:rPr>
          <w:rFonts w:ascii="Gentium Plus" w:hAnsi="Gentium Plus" w:cs="Gentium Plus"/>
        </w:rPr>
        <w:t>Buy trade goods (clothing) for $50 on credit.</w:t>
      </w:r>
    </w:p>
    <w:p w:rsidR="00551CD1" w:rsidRPr="00551CD1" w:rsidRDefault="00551CD1" w:rsidP="00551CD1">
      <w:pPr>
        <w:rPr>
          <w:rFonts w:ascii="Gentium Plus" w:hAnsi="Gentium Plus" w:cs="Gentium Plus"/>
        </w:rPr>
      </w:pPr>
    </w:p>
    <w:p w:rsidR="00551CD1" w:rsidRPr="00551CD1" w:rsidRDefault="00551CD1" w:rsidP="00551CD1">
      <w:pPr>
        <w:rPr>
          <w:rFonts w:ascii="Gentium Plus" w:hAnsi="Gentium Plus" w:cs="Gentium Plus"/>
        </w:rPr>
      </w:pPr>
      <w:r w:rsidRPr="00551CD1">
        <w:rPr>
          <w:rFonts w:ascii="Gentium Plus" w:hAnsi="Gentium Plus" w:cs="Gentium Plus"/>
          <w:b/>
          <w:u w:val="single"/>
        </w:rPr>
        <w:t>Question #4 **</w:t>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b/>
        </w:rPr>
        <w:t>[13]</w:t>
      </w:r>
    </w:p>
    <w:p w:rsidR="00551CD1" w:rsidRPr="00551CD1" w:rsidRDefault="00551CD1" w:rsidP="00551CD1">
      <w:pPr>
        <w:rPr>
          <w:rFonts w:ascii="Gentium Plus" w:hAnsi="Gentium Plus" w:cs="Gentium Plus"/>
        </w:rPr>
      </w:pPr>
    </w:p>
    <w:p w:rsidR="00551CD1" w:rsidRPr="00551CD1" w:rsidRDefault="00551CD1" w:rsidP="00551CD1">
      <w:pPr>
        <w:rPr>
          <w:rFonts w:ascii="Gentium Plus" w:hAnsi="Gentium Plus" w:cs="Gentium Plus"/>
        </w:rPr>
      </w:pPr>
      <w:r w:rsidRPr="00551CD1">
        <w:rPr>
          <w:rFonts w:ascii="Gentium Plus" w:hAnsi="Gentium Plus" w:cs="Gentium Plus"/>
        </w:rPr>
        <w:t>It is now April 30</w:t>
      </w:r>
      <w:r w:rsidRPr="00551CD1">
        <w:rPr>
          <w:rFonts w:ascii="Gentium Plus" w:hAnsi="Gentium Plus" w:cs="Gentium Plus"/>
          <w:vertAlign w:val="superscript"/>
        </w:rPr>
        <w:t>th</w:t>
      </w:r>
      <w:r w:rsidRPr="00551CD1">
        <w:rPr>
          <w:rFonts w:ascii="Gentium Plus" w:hAnsi="Gentium Plus" w:cs="Gentium Plus"/>
        </w:rPr>
        <w:t xml:space="preserve">. </w:t>
      </w:r>
      <w:proofErr w:type="spellStart"/>
      <w:r w:rsidRPr="00551CD1">
        <w:rPr>
          <w:rFonts w:ascii="Gentium Plus" w:hAnsi="Gentium Plus" w:cs="Gentium Plus"/>
        </w:rPr>
        <w:t>Witek</w:t>
      </w:r>
      <w:proofErr w:type="spellEnd"/>
      <w:r w:rsidRPr="00551CD1">
        <w:rPr>
          <w:rFonts w:ascii="Gentium Plus" w:hAnsi="Gentium Plus" w:cs="Gentium Plus"/>
        </w:rPr>
        <w:t xml:space="preserve"> </w:t>
      </w:r>
      <w:proofErr w:type="spellStart"/>
      <w:r w:rsidRPr="00551CD1">
        <w:rPr>
          <w:rFonts w:ascii="Gentium Plus" w:hAnsi="Gentium Plus" w:cs="Gentium Plus"/>
        </w:rPr>
        <w:t>Przybywowiec</w:t>
      </w:r>
      <w:proofErr w:type="spellEnd"/>
      <w:r w:rsidRPr="00551CD1">
        <w:rPr>
          <w:rFonts w:ascii="Gentium Plus" w:hAnsi="Gentium Plus" w:cs="Gentium Plus"/>
        </w:rPr>
        <w:t>, the son of FPSC’s financial manager, intends buying a financial asset. The asset generates the following payments.</w:t>
      </w:r>
    </w:p>
    <w:p w:rsidR="00551CD1" w:rsidRPr="00551CD1" w:rsidRDefault="00551CD1" w:rsidP="00551CD1">
      <w:pPr>
        <w:rPr>
          <w:rFonts w:ascii="Gentium Plus" w:hAnsi="Gentium Plus" w:cs="Gentium Plus"/>
        </w:rPr>
      </w:pPr>
    </w:p>
    <w:p w:rsidR="00551CD1" w:rsidRPr="00551CD1" w:rsidRDefault="00551CD1" w:rsidP="00551CD1">
      <w:pPr>
        <w:numPr>
          <w:ilvl w:val="0"/>
          <w:numId w:val="2"/>
        </w:numPr>
        <w:rPr>
          <w:rFonts w:ascii="Gentium Plus" w:hAnsi="Gentium Plus" w:cs="Gentium Plus"/>
        </w:rPr>
      </w:pPr>
      <w:r w:rsidRPr="00551CD1">
        <w:rPr>
          <w:rFonts w:ascii="Gentium Plus" w:hAnsi="Gentium Plus" w:cs="Gentium Plus"/>
        </w:rPr>
        <w:t>Each June 30</w:t>
      </w:r>
      <w:r w:rsidRPr="00551CD1">
        <w:rPr>
          <w:rFonts w:ascii="Gentium Plus" w:hAnsi="Gentium Plus" w:cs="Gentium Plus"/>
          <w:vertAlign w:val="superscript"/>
        </w:rPr>
        <w:t>th</w:t>
      </w:r>
      <w:r w:rsidRPr="00551CD1">
        <w:rPr>
          <w:rFonts w:ascii="Gentium Plus" w:hAnsi="Gentium Plus" w:cs="Gentium Plus"/>
        </w:rPr>
        <w:t xml:space="preserve"> there will be a payment of </w:t>
      </w:r>
      <w:r w:rsidRPr="00551CD1">
        <w:rPr>
          <w:rFonts w:ascii="Gentium Plus" w:hAnsi="Gentium Plus" w:cs="Gentium Plus"/>
          <w:b/>
        </w:rPr>
        <w:t>$600</w:t>
      </w:r>
      <w:r w:rsidRPr="00551CD1">
        <w:rPr>
          <w:rFonts w:ascii="Gentium Plus" w:hAnsi="Gentium Plus" w:cs="Gentium Plus"/>
        </w:rPr>
        <w:t>. The first payment will be this coming June 30</w:t>
      </w:r>
      <w:r w:rsidRPr="00551CD1">
        <w:rPr>
          <w:rFonts w:ascii="Gentium Plus" w:hAnsi="Gentium Plus" w:cs="Gentium Plus"/>
          <w:vertAlign w:val="superscript"/>
        </w:rPr>
        <w:t>th</w:t>
      </w:r>
      <w:r w:rsidRPr="00551CD1">
        <w:rPr>
          <w:rFonts w:ascii="Gentium Plus" w:hAnsi="Gentium Plus" w:cs="Gentium Plus"/>
        </w:rPr>
        <w:t xml:space="preserve"> (i.e. exactly </w:t>
      </w:r>
      <w:r w:rsidRPr="00551CD1">
        <w:rPr>
          <w:rFonts w:ascii="Gentium Plus" w:hAnsi="Gentium Plus" w:cs="Gentium Plus"/>
          <w:b/>
        </w:rPr>
        <w:t>2 months</w:t>
      </w:r>
      <w:r w:rsidRPr="00551CD1">
        <w:rPr>
          <w:rFonts w:ascii="Gentium Plus" w:hAnsi="Gentium Plus" w:cs="Gentium Plus"/>
        </w:rPr>
        <w:t xml:space="preserve"> from now). There will be a total of </w:t>
      </w:r>
      <w:r w:rsidRPr="00551CD1">
        <w:rPr>
          <w:rFonts w:ascii="Gentium Plus" w:hAnsi="Gentium Plus" w:cs="Gentium Plus"/>
          <w:b/>
        </w:rPr>
        <w:t>15</w:t>
      </w:r>
      <w:r w:rsidRPr="00551CD1">
        <w:rPr>
          <w:rFonts w:ascii="Gentium Plus" w:hAnsi="Gentium Plus" w:cs="Gentium Plus"/>
        </w:rPr>
        <w:t xml:space="preserve"> such payments.</w:t>
      </w:r>
    </w:p>
    <w:p w:rsidR="00551CD1" w:rsidRPr="00551CD1" w:rsidRDefault="00551CD1" w:rsidP="00551CD1">
      <w:pPr>
        <w:numPr>
          <w:ilvl w:val="0"/>
          <w:numId w:val="2"/>
        </w:numPr>
        <w:rPr>
          <w:rFonts w:ascii="Gentium Plus" w:hAnsi="Gentium Plus" w:cs="Gentium Plus"/>
        </w:rPr>
      </w:pPr>
      <w:r w:rsidRPr="00551CD1">
        <w:rPr>
          <w:rFonts w:ascii="Gentium Plus" w:hAnsi="Gentium Plus" w:cs="Gentium Plus"/>
        </w:rPr>
        <w:t>Each December 31</w:t>
      </w:r>
      <w:r w:rsidRPr="00551CD1">
        <w:rPr>
          <w:rFonts w:ascii="Gentium Plus" w:hAnsi="Gentium Plus" w:cs="Gentium Plus"/>
          <w:vertAlign w:val="superscript"/>
        </w:rPr>
        <w:t>st</w:t>
      </w:r>
      <w:r w:rsidRPr="00551CD1">
        <w:rPr>
          <w:rFonts w:ascii="Gentium Plus" w:hAnsi="Gentium Plus" w:cs="Gentium Plus"/>
        </w:rPr>
        <w:t xml:space="preserve"> there will be a payment of </w:t>
      </w:r>
      <w:r w:rsidRPr="00551CD1">
        <w:rPr>
          <w:rFonts w:ascii="Gentium Plus" w:hAnsi="Gentium Plus" w:cs="Gentium Plus"/>
          <w:b/>
        </w:rPr>
        <w:t>$1000</w:t>
      </w:r>
      <w:r w:rsidRPr="00551CD1">
        <w:rPr>
          <w:rFonts w:ascii="Gentium Plus" w:hAnsi="Gentium Plus" w:cs="Gentium Plus"/>
        </w:rPr>
        <w:t>. The first payment will be this coming December 31</w:t>
      </w:r>
      <w:r w:rsidRPr="00551CD1">
        <w:rPr>
          <w:rFonts w:ascii="Gentium Plus" w:hAnsi="Gentium Plus" w:cs="Gentium Plus"/>
          <w:vertAlign w:val="superscript"/>
        </w:rPr>
        <w:t>st</w:t>
      </w:r>
      <w:r w:rsidRPr="00551CD1">
        <w:rPr>
          <w:rFonts w:ascii="Gentium Plus" w:hAnsi="Gentium Plus" w:cs="Gentium Plus"/>
        </w:rPr>
        <w:t xml:space="preserve"> (i.e. exactly </w:t>
      </w:r>
      <w:r w:rsidRPr="00551CD1">
        <w:rPr>
          <w:rFonts w:ascii="Gentium Plus" w:hAnsi="Gentium Plus" w:cs="Gentium Plus"/>
          <w:b/>
        </w:rPr>
        <w:t>8 months</w:t>
      </w:r>
      <w:r w:rsidRPr="00551CD1">
        <w:rPr>
          <w:rFonts w:ascii="Gentium Plus" w:hAnsi="Gentium Plus" w:cs="Gentium Plus"/>
        </w:rPr>
        <w:t xml:space="preserve"> from now). There will be a total of </w:t>
      </w:r>
      <w:r w:rsidRPr="00551CD1">
        <w:rPr>
          <w:rFonts w:ascii="Gentium Plus" w:hAnsi="Gentium Plus" w:cs="Gentium Plus"/>
          <w:b/>
        </w:rPr>
        <w:t>15</w:t>
      </w:r>
      <w:r w:rsidRPr="00551CD1">
        <w:rPr>
          <w:rFonts w:ascii="Gentium Plus" w:hAnsi="Gentium Plus" w:cs="Gentium Plus"/>
        </w:rPr>
        <w:t xml:space="preserve"> such payments.</w:t>
      </w:r>
    </w:p>
    <w:p w:rsidR="00551CD1" w:rsidRPr="00551CD1" w:rsidRDefault="00551CD1" w:rsidP="00551CD1">
      <w:pPr>
        <w:numPr>
          <w:ilvl w:val="0"/>
          <w:numId w:val="2"/>
        </w:numPr>
        <w:rPr>
          <w:rFonts w:ascii="Gentium Plus" w:hAnsi="Gentium Plus" w:cs="Gentium Plus"/>
        </w:rPr>
      </w:pPr>
      <w:r w:rsidRPr="00551CD1">
        <w:rPr>
          <w:rFonts w:ascii="Gentium Plus" w:hAnsi="Gentium Plus" w:cs="Gentium Plus"/>
        </w:rPr>
        <w:t xml:space="preserve">At the same time as the last of the $1000 payments, there will be an additional lump sum payment of </w:t>
      </w:r>
      <w:r w:rsidRPr="00551CD1">
        <w:rPr>
          <w:rFonts w:ascii="Gentium Plus" w:hAnsi="Gentium Plus" w:cs="Gentium Plus"/>
          <w:b/>
        </w:rPr>
        <w:t>$20,000</w:t>
      </w:r>
      <w:r w:rsidRPr="00551CD1">
        <w:rPr>
          <w:rFonts w:ascii="Gentium Plus" w:hAnsi="Gentium Plus" w:cs="Gentium Plus"/>
        </w:rPr>
        <w:t>.</w:t>
      </w:r>
    </w:p>
    <w:p w:rsidR="00551CD1" w:rsidRPr="00551CD1" w:rsidRDefault="00551CD1" w:rsidP="00551CD1">
      <w:pPr>
        <w:rPr>
          <w:rFonts w:ascii="Gentium Plus" w:hAnsi="Gentium Plus" w:cs="Gentium Plus"/>
        </w:rPr>
      </w:pPr>
      <w:bookmarkStart w:id="0" w:name="_GoBack"/>
      <w:bookmarkEnd w:id="0"/>
    </w:p>
    <w:p w:rsidR="00551CD1" w:rsidRPr="00551CD1" w:rsidRDefault="00551CD1" w:rsidP="00551CD1">
      <w:pPr>
        <w:rPr>
          <w:rFonts w:ascii="Gentium Plus" w:hAnsi="Gentium Plus" w:cs="Gentium Plus"/>
        </w:rPr>
      </w:pPr>
      <w:r w:rsidRPr="00551CD1">
        <w:rPr>
          <w:rFonts w:ascii="Gentium Plus" w:hAnsi="Gentium Plus" w:cs="Gentium Plus"/>
        </w:rPr>
        <w:t xml:space="preserve">If the rate that should be used to value such financial assets is </w:t>
      </w:r>
      <w:r w:rsidRPr="00551CD1">
        <w:rPr>
          <w:rFonts w:ascii="Gentium Plus" w:hAnsi="Gentium Plus" w:cs="Gentium Plus"/>
          <w:b/>
        </w:rPr>
        <w:t>10%</w:t>
      </w:r>
      <w:r w:rsidRPr="00551CD1">
        <w:rPr>
          <w:rFonts w:ascii="Gentium Plus" w:hAnsi="Gentium Plus" w:cs="Gentium Plus"/>
        </w:rPr>
        <w:t xml:space="preserve"> per annum </w:t>
      </w:r>
      <w:r w:rsidRPr="00551CD1">
        <w:rPr>
          <w:rFonts w:ascii="Gentium Plus" w:hAnsi="Gentium Plus" w:cs="Gentium Plus"/>
          <w:b/>
        </w:rPr>
        <w:t>compounded quarterly</w:t>
      </w:r>
      <w:r w:rsidRPr="00551CD1">
        <w:rPr>
          <w:rFonts w:ascii="Gentium Plus" w:hAnsi="Gentium Plus" w:cs="Gentium Plus"/>
        </w:rPr>
        <w:t>, what is the value of the financial asset?</w:t>
      </w:r>
    </w:p>
    <w:p w:rsidR="00551CD1" w:rsidRPr="00551CD1" w:rsidRDefault="00551CD1" w:rsidP="00551CD1">
      <w:pPr>
        <w:rPr>
          <w:rFonts w:ascii="Gentium Plus" w:hAnsi="Gentium Plus" w:cs="Gentium Plus"/>
        </w:rPr>
      </w:pPr>
    </w:p>
    <w:p w:rsidR="00551CD1" w:rsidRPr="00551CD1" w:rsidRDefault="00551CD1" w:rsidP="00551CD1">
      <w:pPr>
        <w:rPr>
          <w:rFonts w:ascii="Gentium Plus" w:hAnsi="Gentium Plus" w:cs="Gentium Plus"/>
        </w:rPr>
      </w:pPr>
      <w:r w:rsidRPr="00551CD1">
        <w:rPr>
          <w:rFonts w:ascii="Gentium Plus" w:hAnsi="Gentium Plus" w:cs="Gentium Plus"/>
          <w:b/>
          <w:u w:val="single"/>
        </w:rPr>
        <w:t>Question #5</w:t>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b/>
        </w:rPr>
        <w:t>[5]</w:t>
      </w:r>
    </w:p>
    <w:p w:rsidR="00551CD1" w:rsidRPr="00551CD1" w:rsidRDefault="00551CD1" w:rsidP="00551CD1">
      <w:pPr>
        <w:rPr>
          <w:rFonts w:ascii="Gentium Plus" w:hAnsi="Gentium Plus" w:cs="Gentium Plus"/>
        </w:rPr>
      </w:pPr>
    </w:p>
    <w:p w:rsidR="00551CD1" w:rsidRPr="00551CD1" w:rsidRDefault="00551CD1" w:rsidP="00551CD1">
      <w:pPr>
        <w:rPr>
          <w:rFonts w:ascii="Gentium Plus" w:hAnsi="Gentium Plus" w:cs="Gentium Plus"/>
        </w:rPr>
      </w:pPr>
      <w:r w:rsidRPr="00551CD1">
        <w:rPr>
          <w:rFonts w:ascii="Gentium Plus" w:hAnsi="Gentium Plus" w:cs="Gentium Plus"/>
        </w:rPr>
        <w:t xml:space="preserve">If you borrow money, why is an APR rate compounded quarterly preferable to the same APR rate compounded monthly? </w:t>
      </w:r>
      <w:r w:rsidRPr="00551CD1">
        <w:rPr>
          <w:rFonts w:ascii="Gentium Plus" w:hAnsi="Gentium Plus" w:cs="Gentium Plus"/>
          <w:b/>
        </w:rPr>
        <w:t>Do not use any numbers or formulae in your answer</w:t>
      </w:r>
      <w:r w:rsidRPr="00551CD1">
        <w:rPr>
          <w:rFonts w:ascii="Gentium Plus" w:hAnsi="Gentium Plus" w:cs="Gentium Plus"/>
        </w:rPr>
        <w:t>!</w:t>
      </w:r>
    </w:p>
    <w:p w:rsidR="00551CD1" w:rsidRPr="00551CD1" w:rsidRDefault="00551CD1" w:rsidP="00551CD1">
      <w:pPr>
        <w:rPr>
          <w:rFonts w:ascii="Gentium Plus" w:hAnsi="Gentium Plus" w:cs="Gentium Plus"/>
        </w:rPr>
      </w:pPr>
    </w:p>
    <w:p w:rsidR="00551CD1" w:rsidRPr="00551CD1" w:rsidRDefault="00551CD1" w:rsidP="00551CD1">
      <w:pPr>
        <w:rPr>
          <w:rFonts w:ascii="Gentium Plus" w:hAnsi="Gentium Plus" w:cs="Gentium Plus"/>
        </w:rPr>
      </w:pPr>
      <w:r w:rsidRPr="00551CD1">
        <w:rPr>
          <w:rFonts w:ascii="Gentium Plus" w:hAnsi="Gentium Plus" w:cs="Gentium Plus"/>
          <w:b/>
          <w:u w:val="single"/>
        </w:rPr>
        <w:t>Question #6</w:t>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rPr>
        <w:tab/>
      </w:r>
      <w:r w:rsidRPr="00551CD1">
        <w:rPr>
          <w:rFonts w:ascii="Gentium Plus" w:hAnsi="Gentium Plus" w:cs="Gentium Plus"/>
          <w:b/>
        </w:rPr>
        <w:t>[5]</w:t>
      </w:r>
    </w:p>
    <w:p w:rsidR="00551CD1" w:rsidRPr="00551CD1" w:rsidRDefault="00551CD1" w:rsidP="00551CD1">
      <w:pPr>
        <w:rPr>
          <w:rFonts w:ascii="Gentium Plus" w:hAnsi="Gentium Plus" w:cs="Gentium Plus"/>
        </w:rPr>
      </w:pPr>
    </w:p>
    <w:p w:rsidR="00551CD1" w:rsidRPr="00551CD1" w:rsidRDefault="00551CD1" w:rsidP="00551CD1">
      <w:pPr>
        <w:rPr>
          <w:rFonts w:ascii="Gentium Plus" w:hAnsi="Gentium Plus" w:cs="Gentium Plus"/>
        </w:rPr>
      </w:pPr>
      <w:r w:rsidRPr="00551CD1">
        <w:rPr>
          <w:rFonts w:ascii="Gentium Plus" w:hAnsi="Gentium Plus" w:cs="Gentium Plus"/>
        </w:rPr>
        <w:t xml:space="preserve">If the EAR is </w:t>
      </w:r>
      <w:r w:rsidRPr="00551CD1">
        <w:rPr>
          <w:rFonts w:ascii="Gentium Plus" w:hAnsi="Gentium Plus" w:cs="Gentium Plus"/>
          <w:b/>
        </w:rPr>
        <w:t>10%</w:t>
      </w:r>
      <w:r w:rsidRPr="00551CD1">
        <w:rPr>
          <w:rFonts w:ascii="Gentium Plus" w:hAnsi="Gentium Plus" w:cs="Gentium Plus"/>
        </w:rPr>
        <w:t xml:space="preserve">, </w:t>
      </w:r>
    </w:p>
    <w:p w:rsidR="00551CD1" w:rsidRPr="00551CD1" w:rsidRDefault="00551CD1" w:rsidP="00551CD1">
      <w:pPr>
        <w:rPr>
          <w:rFonts w:ascii="Gentium Plus" w:hAnsi="Gentium Plus" w:cs="Gentium Plus"/>
        </w:rPr>
      </w:pPr>
    </w:p>
    <w:p w:rsidR="00551CD1" w:rsidRPr="00551CD1" w:rsidRDefault="00551CD1" w:rsidP="00551CD1">
      <w:pPr>
        <w:numPr>
          <w:ilvl w:val="0"/>
          <w:numId w:val="3"/>
        </w:numPr>
        <w:rPr>
          <w:rFonts w:ascii="Gentium Plus" w:hAnsi="Gentium Plus" w:cs="Gentium Plus"/>
        </w:rPr>
      </w:pPr>
      <w:r w:rsidRPr="00551CD1">
        <w:rPr>
          <w:rFonts w:ascii="Gentium Plus" w:hAnsi="Gentium Plus" w:cs="Gentium Plus"/>
        </w:rPr>
        <w:t xml:space="preserve">What is the APR compounded </w:t>
      </w:r>
      <w:r w:rsidRPr="00551CD1">
        <w:rPr>
          <w:rFonts w:ascii="Gentium Plus" w:hAnsi="Gentium Plus" w:cs="Gentium Plus"/>
          <w:b/>
        </w:rPr>
        <w:t>once</w:t>
      </w:r>
      <w:r w:rsidRPr="00551CD1">
        <w:rPr>
          <w:rFonts w:ascii="Gentium Plus" w:hAnsi="Gentium Plus" w:cs="Gentium Plus"/>
        </w:rPr>
        <w:t xml:space="preserve"> per year?</w:t>
      </w:r>
    </w:p>
    <w:p w:rsidR="00551CD1" w:rsidRPr="00551CD1" w:rsidRDefault="00551CD1" w:rsidP="00551CD1">
      <w:pPr>
        <w:numPr>
          <w:ilvl w:val="0"/>
          <w:numId w:val="3"/>
        </w:numPr>
        <w:rPr>
          <w:rFonts w:ascii="Gentium Plus" w:hAnsi="Gentium Plus" w:cs="Gentium Plus"/>
        </w:rPr>
      </w:pPr>
      <w:r w:rsidRPr="00551CD1">
        <w:rPr>
          <w:rFonts w:ascii="Gentium Plus" w:hAnsi="Gentium Plus" w:cs="Gentium Plus"/>
        </w:rPr>
        <w:t xml:space="preserve">What is the APR rate compounded once every </w:t>
      </w:r>
      <w:r w:rsidRPr="00551CD1">
        <w:rPr>
          <w:rFonts w:ascii="Gentium Plus" w:hAnsi="Gentium Plus" w:cs="Gentium Plus"/>
          <w:b/>
        </w:rPr>
        <w:t>3</w:t>
      </w:r>
      <w:r w:rsidRPr="00551CD1">
        <w:rPr>
          <w:rFonts w:ascii="Gentium Plus" w:hAnsi="Gentium Plus" w:cs="Gentium Plus"/>
        </w:rPr>
        <w:t xml:space="preserve"> years?</w:t>
      </w:r>
    </w:p>
    <w:p w:rsidR="00551CD1" w:rsidRPr="00551CD1" w:rsidRDefault="00551CD1" w:rsidP="00551CD1">
      <w:pPr>
        <w:numPr>
          <w:ilvl w:val="0"/>
          <w:numId w:val="3"/>
        </w:numPr>
        <w:rPr>
          <w:rFonts w:ascii="Gentium Plus" w:hAnsi="Gentium Plus" w:cs="Gentium Plus"/>
        </w:rPr>
      </w:pPr>
      <w:r w:rsidRPr="00551CD1">
        <w:rPr>
          <w:rFonts w:ascii="Gentium Plus" w:hAnsi="Gentium Plus" w:cs="Gentium Plus"/>
        </w:rPr>
        <w:t xml:space="preserve">What is the APR rate compounded </w:t>
      </w:r>
      <w:r w:rsidRPr="00551CD1">
        <w:rPr>
          <w:rFonts w:ascii="Gentium Plus" w:hAnsi="Gentium Plus" w:cs="Gentium Plus"/>
          <w:b/>
        </w:rPr>
        <w:t>3</w:t>
      </w:r>
      <w:r w:rsidRPr="00551CD1">
        <w:rPr>
          <w:rFonts w:ascii="Gentium Plus" w:hAnsi="Gentium Plus" w:cs="Gentium Plus"/>
        </w:rPr>
        <w:t xml:space="preserve"> times per year? </w:t>
      </w:r>
    </w:p>
    <w:p w:rsidR="00BC5036" w:rsidRPr="00551CD1" w:rsidRDefault="00BC5036" w:rsidP="007C34DB">
      <w:pPr>
        <w:rPr>
          <w:rFonts w:ascii="Gentium Plus" w:hAnsi="Gentium Plus" w:cs="Gentium Plus"/>
        </w:rPr>
      </w:pPr>
    </w:p>
    <w:p w:rsidR="00BC5036" w:rsidRPr="00551CD1" w:rsidRDefault="00BC5036" w:rsidP="007C34DB">
      <w:pPr>
        <w:rPr>
          <w:rFonts w:ascii="Gentium Plus" w:hAnsi="Gentium Plus" w:cs="Gentium Plus"/>
        </w:rPr>
      </w:pPr>
    </w:p>
    <w:sectPr w:rsidR="00BC5036" w:rsidRPr="00551C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Gentium Plus">
    <w:panose1 w:val="02000503060000020004"/>
    <w:charset w:val="00"/>
    <w:family w:val="auto"/>
    <w:pitch w:val="variable"/>
    <w:sig w:usb0="E00002FF" w:usb1="5200A1FB" w:usb2="02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94482"/>
    <w:multiLevelType w:val="singleLevel"/>
    <w:tmpl w:val="FA3A0738"/>
    <w:lvl w:ilvl="0">
      <w:start w:val="1"/>
      <w:numFmt w:val="lowerLetter"/>
      <w:lvlText w:val="%1) "/>
      <w:legacy w:legacy="1" w:legacySpace="0" w:legacyIndent="360"/>
      <w:lvlJc w:val="left"/>
      <w:pPr>
        <w:ind w:left="360" w:hanging="360"/>
      </w:pPr>
      <w:rPr>
        <w:b w:val="0"/>
        <w:i w:val="0"/>
        <w:sz w:val="24"/>
      </w:rPr>
    </w:lvl>
  </w:abstractNum>
  <w:abstractNum w:abstractNumId="1">
    <w:nsid w:val="0DC02F19"/>
    <w:multiLevelType w:val="singleLevel"/>
    <w:tmpl w:val="FA3A0738"/>
    <w:lvl w:ilvl="0">
      <w:start w:val="1"/>
      <w:numFmt w:val="lowerLetter"/>
      <w:lvlText w:val="%1) "/>
      <w:legacy w:legacy="1" w:legacySpace="0" w:legacyIndent="360"/>
      <w:lvlJc w:val="left"/>
      <w:pPr>
        <w:ind w:left="360" w:hanging="360"/>
      </w:pPr>
      <w:rPr>
        <w:b w:val="0"/>
        <w:i w:val="0"/>
        <w:sz w:val="24"/>
      </w:rPr>
    </w:lvl>
  </w:abstractNum>
  <w:abstractNum w:abstractNumId="2">
    <w:nsid w:val="3B3466C9"/>
    <w:multiLevelType w:val="singleLevel"/>
    <w:tmpl w:val="142052F0"/>
    <w:lvl w:ilvl="0">
      <w:start w:val="1"/>
      <w:numFmt w:val="lowerLetter"/>
      <w:lvlText w:val="%1. "/>
      <w:legacy w:legacy="1" w:legacySpace="0" w:legacyIndent="360"/>
      <w:lvlJc w:val="left"/>
      <w:pPr>
        <w:ind w:left="360" w:hanging="360"/>
      </w:pPr>
      <w:rPr>
        <w:b w:val="0"/>
        <w:i w:val="0"/>
        <w:sz w:val="24"/>
      </w:rPr>
    </w:lvl>
  </w:abstractNum>
  <w:num w:numId="1">
    <w:abstractNumId w:val="1"/>
    <w:lvlOverride w:ilvl="0">
      <w:startOverride w:val="1"/>
    </w:lvlOverride>
  </w:num>
  <w:num w:numId="2">
    <w:abstractNumId w:val="2"/>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CD1"/>
    <w:rsid w:val="002335D9"/>
    <w:rsid w:val="00551CD1"/>
    <w:rsid w:val="00563A53"/>
    <w:rsid w:val="007C34DB"/>
    <w:rsid w:val="00855192"/>
    <w:rsid w:val="008E3B5B"/>
    <w:rsid w:val="00984BD2"/>
    <w:rsid w:val="00B5036D"/>
    <w:rsid w:val="00BC5036"/>
    <w:rsid w:val="00E307CD"/>
    <w:rsid w:val="00F508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E9D6CC-AE46-4E5B-A2A1-F10228D2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ntium Plus" w:eastAsiaTheme="minorHAnsi" w:hAnsi="Gentium Plus" w:cs="Gentium Plus"/>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CD1"/>
    <w:pPr>
      <w:overflowPunct w:val="0"/>
      <w:autoSpaceDE w:val="0"/>
      <w:autoSpaceDN w:val="0"/>
      <w:adjustRightInd w:val="0"/>
      <w:spacing w:after="0" w:line="240" w:lineRule="auto"/>
    </w:pPr>
    <w:rPr>
      <w:rFonts w:ascii="Times New Roman" w:eastAsia="Times New Roman" w:hAnsi="Times New Roman" w:cs="Times New Roman"/>
      <w:sz w:val="24"/>
      <w:szCs w:val="20"/>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ithead">
    <w:name w:val="Zithead"/>
    <w:basedOn w:val="Normal"/>
    <w:qFormat/>
    <w:rsid w:val="00855192"/>
    <w:pPr>
      <w:jc w:val="center"/>
    </w:pPr>
    <w:rPr>
      <w:b/>
      <w:sz w:val="32"/>
      <w:szCs w:val="32"/>
      <w:u w:val="single"/>
    </w:rPr>
  </w:style>
  <w:style w:type="paragraph" w:customStyle="1" w:styleId="ZitQuestion">
    <w:name w:val="ZitQuestion"/>
    <w:basedOn w:val="Normal"/>
    <w:qFormat/>
    <w:rsid w:val="00B5036D"/>
    <w:rPr>
      <w:b/>
      <w:szCs w:val="24"/>
      <w:u w:val="single"/>
    </w:rPr>
  </w:style>
  <w:style w:type="paragraph" w:customStyle="1" w:styleId="Zitbody">
    <w:name w:val="Zitbody"/>
    <w:basedOn w:val="Normal"/>
    <w:qFormat/>
    <w:rsid w:val="00B5036D"/>
  </w:style>
  <w:style w:type="paragraph" w:customStyle="1" w:styleId="Zitemph">
    <w:name w:val="Zitemph"/>
    <w:basedOn w:val="Normal"/>
    <w:link w:val="ZitemphChar"/>
    <w:qFormat/>
    <w:rsid w:val="00F508EB"/>
    <w:rPr>
      <w:i/>
    </w:rPr>
  </w:style>
  <w:style w:type="character" w:customStyle="1" w:styleId="ZitemphChar">
    <w:name w:val="Zitemph Char"/>
    <w:basedOn w:val="DefaultParagraphFont"/>
    <w:link w:val="Zitemph"/>
    <w:rsid w:val="00F508EB"/>
    <w:rPr>
      <w:i/>
    </w:rPr>
  </w:style>
  <w:style w:type="character" w:customStyle="1" w:styleId="ZitTitle">
    <w:name w:val="ZitTitle"/>
    <w:basedOn w:val="DefaultParagraphFont"/>
    <w:uiPriority w:val="1"/>
    <w:rsid w:val="00BC5036"/>
    <w:rPr>
      <w:rFonts w:ascii="Gentium Plus" w:hAnsi="Gentium Plus"/>
      <w:b/>
      <w:sz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1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Zitron\Documents\Custom%20Office%20Templates\As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Assign</Template>
  <TotalTime>4</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RonZitron</dc:creator>
  <cp:keywords/>
  <dc:description/>
  <cp:lastModifiedBy>RonZitron</cp:lastModifiedBy>
  <cp:revision>1</cp:revision>
  <dcterms:created xsi:type="dcterms:W3CDTF">2014-06-19T18:58:00Z</dcterms:created>
  <dcterms:modified xsi:type="dcterms:W3CDTF">2014-06-19T19:03:00Z</dcterms:modified>
</cp:coreProperties>
</file>